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xmlns:wp14="http://schemas.microsoft.com/office/word/2010/wordml" w:rsidRPr="0021599F" w:rsidR="00971E9D" w:rsidTr="1321AC5D" w14:paraId="3E9356D0" wp14:textId="77777777">
        <w:trPr>
          <w:trHeight w:val="540" w:hRule="exact"/>
        </w:trPr>
        <w:tc>
          <w:tcPr>
            <w:tcW w:w="9090" w:type="dxa"/>
            <w:gridSpan w:val="4"/>
            <w:tcMar/>
          </w:tcPr>
          <w:p w:rsidR="00791AF8" w:rsidP="00791AF8" w:rsidRDefault="00791AF8" w14:paraId="706DE048" wp14:textId="77777777">
            <w:pPr>
              <w:pStyle w:val="StyleContactInfo"/>
            </w:pPr>
            <w:r>
              <w:t xml:space="preserve">1186 </w:t>
            </w:r>
            <w:proofErr w:type="spellStart"/>
            <w:r>
              <w:t>Benjaman</w:t>
            </w:r>
            <w:proofErr w:type="spellEnd"/>
            <w:r>
              <w:t xml:space="preserve"> Drive</w:t>
            </w:r>
            <w:r w:rsidRPr="00A43F4E" w:rsidR="00F561DD">
              <w:t xml:space="preserve">, </w:t>
            </w:r>
            <w:r>
              <w:t>Greenville, NC 27834</w:t>
            </w:r>
          </w:p>
          <w:p w:rsidRPr="00A43F4E" w:rsidR="00971E9D" w:rsidP="00791AF8" w:rsidRDefault="00430460" w14:paraId="4EAEE29F" wp14:textId="77777777">
            <w:pPr>
              <w:pStyle w:val="StyleContactInfo"/>
            </w:pPr>
            <w:r>
              <w:sym w:font="Symbol" w:char="F0B7"/>
            </w:r>
            <w:r w:rsidR="00791AF8">
              <w:t>252-367-7596</w:t>
            </w:r>
            <w:r>
              <w:sym w:font="Symbol" w:char="F0B7"/>
            </w:r>
            <w:r w:rsidR="00791AF8">
              <w:t>davioncouncil10@gmail.com</w:t>
            </w:r>
          </w:p>
        </w:tc>
      </w:tr>
      <w:tr xmlns:wp14="http://schemas.microsoft.com/office/word/2010/wordml" w:rsidRPr="00DC1DF3" w:rsidR="00971E9D" w:rsidTr="1321AC5D" w14:paraId="61458CBE" wp14:textId="77777777">
        <w:trPr>
          <w:trHeight w:val="720" w:hRule="exact"/>
        </w:trPr>
        <w:tc>
          <w:tcPr>
            <w:tcW w:w="9090" w:type="dxa"/>
            <w:gridSpan w:val="4"/>
            <w:tcMar/>
          </w:tcPr>
          <w:p w:rsidRPr="001E6339" w:rsidR="00971E9D" w:rsidP="001E6339" w:rsidRDefault="00791AF8" w14:paraId="16FA4701" wp14:textId="77777777">
            <w:pPr>
              <w:pStyle w:val="YourName"/>
            </w:pPr>
            <w:proofErr w:type="spellStart"/>
            <w:r>
              <w:t>Davion</w:t>
            </w:r>
            <w:proofErr w:type="spellEnd"/>
            <w:r>
              <w:t xml:space="preserve"> Council</w:t>
            </w:r>
          </w:p>
        </w:tc>
      </w:tr>
      <w:tr xmlns:wp14="http://schemas.microsoft.com/office/word/2010/wordml" w:rsidR="00F561DD" w:rsidTr="1321AC5D" w14:paraId="6510F2A9" wp14:textId="77777777">
        <w:tc>
          <w:tcPr>
            <w:tcW w:w="9090" w:type="dxa"/>
            <w:gridSpan w:val="4"/>
            <w:tcBorders>
              <w:bottom w:val="single" w:color="auto" w:sz="12" w:space="0"/>
            </w:tcBorders>
            <w:tcMar/>
          </w:tcPr>
          <w:p w:rsidRPr="0070617C" w:rsidR="00F561DD" w:rsidP="00F561DD" w:rsidRDefault="00F561DD" w14:paraId="69E8DF55" wp14:textId="77777777">
            <w:pPr>
              <w:pStyle w:val="Heading1"/>
            </w:pPr>
            <w:r w:rsidRPr="001F24DC">
              <w:t>Objective</w:t>
            </w:r>
          </w:p>
        </w:tc>
      </w:tr>
      <w:tr xmlns:wp14="http://schemas.microsoft.com/office/word/2010/wordml" w:rsidR="00F561DD" w:rsidTr="1321AC5D" w14:paraId="72A2F80F" wp14:textId="77777777">
        <w:tc>
          <w:tcPr>
            <w:tcW w:w="9090" w:type="dxa"/>
            <w:gridSpan w:val="4"/>
            <w:tcBorders>
              <w:top w:val="single" w:color="auto" w:sz="12" w:space="0"/>
            </w:tcBorders>
            <w:tcMar/>
          </w:tcPr>
          <w:p w:rsidRPr="0070617C" w:rsidR="00F561DD" w:rsidP="00B15636" w:rsidRDefault="000D22AF" w14:paraId="4E8E09C4" wp14:textId="77777777">
            <w:pPr>
              <w:pStyle w:val="BodyText1"/>
            </w:pPr>
            <w:r w:rsidRPr="000D22AF">
              <w:t xml:space="preserve">Focused and reliable with a great work ethic </w:t>
            </w:r>
            <w:r w:rsidR="00B15636">
              <w:t>analytical skills</w:t>
            </w:r>
            <w:r w:rsidRPr="000D22AF">
              <w:t>. I’m skillful at verbal communications with computer development concepts and processes to a professional audience. Able to work well independently or as part of a professional computer program development team</w:t>
            </w:r>
          </w:p>
        </w:tc>
      </w:tr>
      <w:tr xmlns:wp14="http://schemas.microsoft.com/office/word/2010/wordml" w:rsidR="00F561DD" w:rsidTr="1321AC5D" w14:paraId="718EE1A2" wp14:textId="77777777">
        <w:tc>
          <w:tcPr>
            <w:tcW w:w="9090" w:type="dxa"/>
            <w:gridSpan w:val="4"/>
            <w:tcBorders>
              <w:bottom w:val="single" w:color="auto" w:sz="4" w:space="0"/>
            </w:tcBorders>
            <w:tcMar/>
          </w:tcPr>
          <w:p w:rsidRPr="0070617C" w:rsidR="00F561DD" w:rsidP="00F561DD" w:rsidRDefault="00F561DD" w14:paraId="1F4D91DB" wp14:textId="77777777">
            <w:pPr>
              <w:pStyle w:val="Heading1"/>
            </w:pPr>
            <w:r w:rsidRPr="0070617C">
              <w:t>Experience</w:t>
            </w:r>
          </w:p>
        </w:tc>
      </w:tr>
      <w:tr xmlns:wp14="http://schemas.microsoft.com/office/word/2010/wordml" w:rsidR="00B67166" w:rsidTr="1321AC5D" w14:paraId="20F99E99" wp14:textId="77777777">
        <w:trPr>
          <w:trHeight w:val="555"/>
        </w:trPr>
        <w:tc>
          <w:tcPr>
            <w:tcW w:w="2340" w:type="dxa"/>
            <w:gridSpan w:val="2"/>
            <w:tcBorders>
              <w:top w:val="single" w:color="auto" w:sz="12" w:space="0"/>
            </w:tcBorders>
            <w:tcMar/>
          </w:tcPr>
          <w:p w:rsidRPr="00B67166" w:rsidR="00B67166" w:rsidP="00791AF8" w:rsidRDefault="00791AF8" w14:paraId="658DC73D" wp14:textId="77777777">
            <w:pPr>
              <w:pStyle w:val="BodyText1"/>
            </w:pPr>
            <w:r>
              <w:t>November, 2017</w:t>
            </w:r>
          </w:p>
        </w:tc>
        <w:tc>
          <w:tcPr>
            <w:tcW w:w="4499" w:type="dxa"/>
            <w:tcBorders>
              <w:top w:val="single" w:color="auto" w:sz="12" w:space="0"/>
            </w:tcBorders>
            <w:tcMar/>
          </w:tcPr>
          <w:p w:rsidRPr="00D62111" w:rsidR="00B67166" w:rsidP="00B67166" w:rsidRDefault="00B67166" w14:paraId="672A6659" wp14:textId="77777777">
            <w:pPr>
              <w:pStyle w:val="BodyText"/>
            </w:pPr>
          </w:p>
        </w:tc>
        <w:tc>
          <w:tcPr>
            <w:tcW w:w="2251" w:type="dxa"/>
            <w:tcBorders>
              <w:top w:val="single" w:color="auto" w:sz="12" w:space="0"/>
            </w:tcBorders>
            <w:tcMar/>
          </w:tcPr>
          <w:p w:rsidRPr="00D62111" w:rsidR="00B67166" w:rsidP="00B67166" w:rsidRDefault="00B67166" w14:paraId="0A37501D" wp14:textId="77777777">
            <w:pPr>
              <w:pStyle w:val="BodyText3"/>
            </w:pPr>
          </w:p>
        </w:tc>
      </w:tr>
      <w:tr xmlns:wp14="http://schemas.microsoft.com/office/word/2010/wordml" w:rsidR="00B67166" w:rsidTr="1321AC5D" w14:paraId="0FD4D050" wp14:textId="77777777">
        <w:trPr>
          <w:trHeight w:val="1050"/>
        </w:trPr>
        <w:tc>
          <w:tcPr>
            <w:tcW w:w="9090" w:type="dxa"/>
            <w:gridSpan w:val="4"/>
            <w:tcMar/>
          </w:tcPr>
          <w:p w:rsidR="00B67166" w:rsidP="00F561DD" w:rsidRDefault="00791AF8" w14:paraId="77A44B73" wp14:textId="77777777">
            <w:pPr>
              <w:pStyle w:val="Heading2"/>
            </w:pPr>
            <w:r>
              <w:t>Class Project</w:t>
            </w:r>
            <w:r w:rsidR="00821A8C">
              <w:t>- software engineering</w:t>
            </w:r>
          </w:p>
          <w:p w:rsidRPr="00A43F4E" w:rsidR="00B67166" w:rsidP="00821A8C" w:rsidRDefault="00791AF8" w14:paraId="0A1E50DB" wp14:textId="77777777">
            <w:pPr>
              <w:pStyle w:val="BulletedList"/>
            </w:pPr>
            <w:r>
              <w:t xml:space="preserve">Restaurant management </w:t>
            </w:r>
            <w:r w:rsidR="00821A8C">
              <w:t xml:space="preserve">software that allows </w:t>
            </w:r>
            <w:r w:rsidRPr="00821A8C" w:rsidR="00821A8C">
              <w:t>cus</w:t>
            </w:r>
            <w:r w:rsidR="00821A8C">
              <w:t>tomer to see the menu and prices</w:t>
            </w:r>
            <w:r w:rsidRPr="00821A8C" w:rsidR="00821A8C">
              <w:t>. Placing a</w:t>
            </w:r>
            <w:r w:rsidR="00821A8C">
              <w:t>n</w:t>
            </w:r>
            <w:r w:rsidRPr="00821A8C" w:rsidR="00821A8C">
              <w:t xml:space="preserve"> order </w:t>
            </w:r>
            <w:r w:rsidR="00821A8C">
              <w:t>is allowed and</w:t>
            </w:r>
            <w:r w:rsidRPr="00821A8C" w:rsidR="00821A8C">
              <w:t xml:space="preserve"> will be stored in the database</w:t>
            </w:r>
          </w:p>
          <w:p w:rsidRPr="00D62111" w:rsidR="00B67166" w:rsidP="00791AF8" w:rsidRDefault="00821A8C" w14:paraId="100DF34C" wp14:textId="77777777">
            <w:pPr>
              <w:pStyle w:val="BulletedList"/>
            </w:pPr>
            <w:r>
              <w:t xml:space="preserve">Used java to create application </w:t>
            </w:r>
            <w:r w:rsidR="00F9143E">
              <w:t xml:space="preserve">that connects </w:t>
            </w:r>
            <w:r>
              <w:t>to SQLite database</w:t>
            </w:r>
          </w:p>
          <w:p w:rsidR="00B67166" w:rsidP="00821A8C" w:rsidRDefault="00821A8C" w14:paraId="643CD131" wp14:textId="77777777">
            <w:pPr>
              <w:pStyle w:val="BulletedList"/>
            </w:pPr>
            <w:proofErr w:type="spellStart"/>
            <w:r>
              <w:t>Github</w:t>
            </w:r>
            <w:proofErr w:type="spellEnd"/>
            <w:r>
              <w:t xml:space="preserve"> for source control. </w:t>
            </w:r>
            <w:r w:rsidRPr="00821A8C">
              <w:rPr>
                <w:i/>
              </w:rPr>
              <w:t>https://cool-coders-ecsu.github.io/</w:t>
            </w:r>
            <w:r w:rsidRPr="0080352A" w:rsidR="00791AF8">
              <w:t xml:space="preserve"> </w:t>
            </w:r>
          </w:p>
        </w:tc>
      </w:tr>
      <w:tr xmlns:wp14="http://schemas.microsoft.com/office/word/2010/wordml" w:rsidR="0037263E" w:rsidTr="1321AC5D" w14:paraId="5DAB6C7B" wp14:textId="77777777">
        <w:trPr>
          <w:trHeight w:val="144" w:hRule="exact"/>
        </w:trPr>
        <w:tc>
          <w:tcPr>
            <w:tcW w:w="9090" w:type="dxa"/>
            <w:gridSpan w:val="4"/>
            <w:tcBorders>
              <w:bottom w:val="single" w:color="999999" w:sz="2" w:space="0"/>
            </w:tcBorders>
            <w:tcMar/>
          </w:tcPr>
          <w:p w:rsidR="0037263E" w:rsidP="00F561DD" w:rsidRDefault="0037263E" w14:paraId="02EB378F" wp14:textId="77777777">
            <w:pPr>
              <w:pStyle w:val="Heading2"/>
            </w:pPr>
          </w:p>
        </w:tc>
      </w:tr>
      <w:tr xmlns:wp14="http://schemas.microsoft.com/office/word/2010/wordml" w:rsidR="00B67166" w:rsidTr="1321AC5D" w14:paraId="13541E4B" wp14:textId="77777777">
        <w:trPr>
          <w:trHeight w:val="510"/>
        </w:trPr>
        <w:tc>
          <w:tcPr>
            <w:tcW w:w="2340" w:type="dxa"/>
            <w:gridSpan w:val="2"/>
            <w:tcBorders>
              <w:top w:val="single" w:color="999999" w:sz="2" w:space="0"/>
            </w:tcBorders>
            <w:tcMar/>
          </w:tcPr>
          <w:p w:rsidRPr="0070617C" w:rsidR="00B67166" w:rsidP="00D62111" w:rsidRDefault="00821A8C" w14:paraId="1C3F38A5" wp14:textId="77777777">
            <w:pPr>
              <w:pStyle w:val="BodyText1"/>
              <w:tabs>
                <w:tab w:val="left" w:pos="2520"/>
              </w:tabs>
            </w:pPr>
            <w:r>
              <w:t>May 24</w:t>
            </w:r>
            <w:r w:rsidRPr="00821A8C">
              <w:rPr>
                <w:vertAlign w:val="superscript"/>
              </w:rPr>
              <w:t>th</w:t>
            </w:r>
            <w:r>
              <w:t xml:space="preserve"> – July 29</w:t>
            </w:r>
            <w:r w:rsidRPr="00821A8C">
              <w:rPr>
                <w:vertAlign w:val="superscript"/>
              </w:rPr>
              <w:t>th</w:t>
            </w:r>
            <w:r>
              <w:t xml:space="preserve"> 2016</w:t>
            </w:r>
          </w:p>
        </w:tc>
        <w:tc>
          <w:tcPr>
            <w:tcW w:w="4499" w:type="dxa"/>
            <w:tcBorders>
              <w:top w:val="single" w:color="999999" w:sz="2" w:space="0"/>
            </w:tcBorders>
            <w:tcMar/>
          </w:tcPr>
          <w:p w:rsidRPr="0070617C" w:rsidR="00B67166" w:rsidP="00B67166" w:rsidRDefault="00821A8C" w14:paraId="67BC386B" wp14:textId="77777777">
            <w:pPr>
              <w:pStyle w:val="BodyText"/>
            </w:pPr>
            <w:r>
              <w:t>NC Department of Revenue</w:t>
            </w:r>
          </w:p>
        </w:tc>
        <w:tc>
          <w:tcPr>
            <w:tcW w:w="2251" w:type="dxa"/>
            <w:tcBorders>
              <w:top w:val="single" w:color="999999" w:sz="2" w:space="0"/>
            </w:tcBorders>
            <w:tcMar/>
          </w:tcPr>
          <w:p w:rsidRPr="0070617C" w:rsidR="00B67166" w:rsidP="00B67166" w:rsidRDefault="00821A8C" w14:paraId="57097DD9" wp14:textId="77777777">
            <w:pPr>
              <w:pStyle w:val="BodyText3"/>
            </w:pPr>
            <w:r>
              <w:t>Raleigh, NC</w:t>
            </w:r>
          </w:p>
        </w:tc>
      </w:tr>
      <w:tr xmlns:wp14="http://schemas.microsoft.com/office/word/2010/wordml" w:rsidR="00B67166" w:rsidTr="1321AC5D" w14:paraId="7056FE7A" wp14:textId="77777777">
        <w:trPr>
          <w:trHeight w:val="1095"/>
        </w:trPr>
        <w:tc>
          <w:tcPr>
            <w:tcW w:w="9090" w:type="dxa"/>
            <w:gridSpan w:val="4"/>
            <w:tcMar/>
          </w:tcPr>
          <w:p w:rsidR="00B224C8" w:rsidP="00B224C8" w:rsidRDefault="00821A8C" w14:paraId="078C5FD1" wp14:textId="77777777">
            <w:pPr>
              <w:pStyle w:val="Heading2"/>
            </w:pPr>
            <w:r>
              <w:t>IT Security Intern</w:t>
            </w:r>
          </w:p>
          <w:p w:rsidRPr="00A43F4E" w:rsidR="00B224C8" w:rsidP="00B224C8" w:rsidRDefault="00821A8C" w14:paraId="1287D898" wp14:textId="77777777">
            <w:pPr>
              <w:pStyle w:val="BulletedList"/>
            </w:pPr>
            <w:r>
              <w:rPr>
                <w:sz w:val="24"/>
                <w:szCs w:val="25"/>
              </w:rPr>
              <w:t>Assist creating, reviewing, and applying controls to the Resource Security Plan (RSP).</w:t>
            </w:r>
          </w:p>
          <w:p w:rsidR="00B67166" w:rsidP="00F9143E" w:rsidRDefault="00F9143E" w14:paraId="5C4B722C" wp14:textId="77777777">
            <w:pPr>
              <w:pStyle w:val="BulletedList"/>
            </w:pPr>
            <w:r>
              <w:t>Recommending security enhancements and purchases</w:t>
            </w:r>
          </w:p>
        </w:tc>
      </w:tr>
      <w:tr xmlns:wp14="http://schemas.microsoft.com/office/word/2010/wordml" w:rsidR="0037263E" w:rsidTr="1321AC5D" w14:paraId="6A05A809" wp14:textId="77777777">
        <w:trPr>
          <w:trHeight w:val="144" w:hRule="exact"/>
        </w:trPr>
        <w:tc>
          <w:tcPr>
            <w:tcW w:w="9090" w:type="dxa"/>
            <w:gridSpan w:val="4"/>
            <w:tcBorders>
              <w:bottom w:val="single" w:color="999999" w:sz="2" w:space="0"/>
            </w:tcBorders>
            <w:tcMar/>
          </w:tcPr>
          <w:p w:rsidR="0037263E" w:rsidP="00727993" w:rsidRDefault="0037263E" w14:paraId="5A39BBE3" wp14:textId="77777777">
            <w:pPr>
              <w:pStyle w:val="Heading2"/>
            </w:pPr>
          </w:p>
        </w:tc>
      </w:tr>
      <w:tr xmlns:wp14="http://schemas.microsoft.com/office/word/2010/wordml" w:rsidR="00B67166" w:rsidTr="1321AC5D" w14:paraId="709FFA88" wp14:textId="77777777">
        <w:trPr>
          <w:trHeight w:val="495"/>
        </w:trPr>
        <w:tc>
          <w:tcPr>
            <w:tcW w:w="2340" w:type="dxa"/>
            <w:gridSpan w:val="2"/>
            <w:tcBorders>
              <w:top w:val="single" w:color="999999" w:sz="2" w:space="0"/>
            </w:tcBorders>
            <w:tcMar/>
          </w:tcPr>
          <w:p w:rsidRPr="0070617C" w:rsidR="00B67166" w:rsidP="00D62111" w:rsidRDefault="00791AF8" w14:paraId="598F7335" wp14:textId="77777777">
            <w:pPr>
              <w:pStyle w:val="BodyText1"/>
              <w:tabs>
                <w:tab w:val="left" w:pos="2520"/>
              </w:tabs>
            </w:pPr>
            <w:r>
              <w:t>May, 2013</w:t>
            </w:r>
          </w:p>
        </w:tc>
        <w:tc>
          <w:tcPr>
            <w:tcW w:w="4499" w:type="dxa"/>
            <w:tcBorders>
              <w:top w:val="single" w:color="999999" w:sz="2" w:space="0"/>
            </w:tcBorders>
            <w:tcMar/>
          </w:tcPr>
          <w:p w:rsidRPr="0070617C" w:rsidR="00B67166" w:rsidP="00B67166" w:rsidRDefault="00791AF8" w14:paraId="52BE45B6" wp14:textId="77777777">
            <w:pPr>
              <w:pStyle w:val="BodyText"/>
            </w:pPr>
            <w:r>
              <w:t>Food-Lion Inc.</w:t>
            </w:r>
          </w:p>
        </w:tc>
        <w:tc>
          <w:tcPr>
            <w:tcW w:w="2251" w:type="dxa"/>
            <w:tcBorders>
              <w:top w:val="single" w:color="999999" w:sz="2" w:space="0"/>
            </w:tcBorders>
            <w:tcMar/>
          </w:tcPr>
          <w:p w:rsidRPr="0070617C" w:rsidR="00B67166" w:rsidP="00B67166" w:rsidRDefault="00791AF8" w14:paraId="3BE3EBE4" wp14:textId="77777777">
            <w:pPr>
              <w:pStyle w:val="BodyText3"/>
            </w:pPr>
            <w:r>
              <w:t>Greenville, NC</w:t>
            </w:r>
          </w:p>
        </w:tc>
      </w:tr>
      <w:tr xmlns:wp14="http://schemas.microsoft.com/office/word/2010/wordml" w:rsidR="00B67166" w:rsidTr="1321AC5D" w14:paraId="7F5C3F70" wp14:textId="77777777">
        <w:trPr>
          <w:trHeight w:val="1110"/>
        </w:trPr>
        <w:tc>
          <w:tcPr>
            <w:tcW w:w="9090" w:type="dxa"/>
            <w:gridSpan w:val="4"/>
            <w:tcMar/>
          </w:tcPr>
          <w:p w:rsidR="00B224C8" w:rsidP="00B224C8" w:rsidRDefault="00791AF8" w14:paraId="147FEC72" wp14:textId="77777777">
            <w:pPr>
              <w:pStyle w:val="Heading2"/>
            </w:pPr>
            <w:r>
              <w:t>Quality Assistant</w:t>
            </w:r>
          </w:p>
          <w:p w:rsidRPr="00A43F4E" w:rsidR="00B224C8" w:rsidP="00791AF8" w:rsidRDefault="00791AF8" w14:paraId="58344024" wp14:textId="77777777">
            <w:pPr>
              <w:pStyle w:val="BulletedList"/>
            </w:pPr>
            <w:r>
              <w:t>Provide customers with a clean and</w:t>
            </w:r>
            <w:r w:rsidRPr="00DA0B2E">
              <w:t xml:space="preserve"> safe inviting place</w:t>
            </w:r>
          </w:p>
          <w:p w:rsidRPr="00D62111" w:rsidR="00B224C8" w:rsidP="00791AF8" w:rsidRDefault="00791AF8" w14:paraId="2C0559FC" wp14:textId="77777777">
            <w:pPr>
              <w:pStyle w:val="BulletedList"/>
            </w:pPr>
            <w:r>
              <w:t>Clean and sanitize restroom</w:t>
            </w:r>
          </w:p>
          <w:p w:rsidR="00B67166" w:rsidP="00B224C8" w:rsidRDefault="00791AF8" w14:paraId="503746EE" wp14:textId="77777777">
            <w:pPr>
              <w:pStyle w:val="BulletedList"/>
            </w:pPr>
            <w:r>
              <w:t>Assist</w:t>
            </w:r>
            <w:r w:rsidRPr="0080352A">
              <w:t xml:space="preserve"> customers and co-workers when needed.</w:t>
            </w:r>
          </w:p>
        </w:tc>
      </w:tr>
      <w:tr xmlns:wp14="http://schemas.microsoft.com/office/word/2010/wordml" w:rsidR="0037263E" w:rsidTr="1321AC5D" w14:paraId="41C8F396" wp14:textId="77777777">
        <w:trPr>
          <w:trHeight w:val="144" w:hRule="exact"/>
        </w:trPr>
        <w:tc>
          <w:tcPr>
            <w:tcW w:w="9090" w:type="dxa"/>
            <w:gridSpan w:val="4"/>
            <w:tcBorders>
              <w:bottom w:val="single" w:color="999999" w:sz="2" w:space="0"/>
            </w:tcBorders>
            <w:tcMar/>
          </w:tcPr>
          <w:p w:rsidR="0037263E" w:rsidP="00727993" w:rsidRDefault="0037263E" w14:paraId="72A3D3EC" wp14:textId="77777777">
            <w:pPr>
              <w:pStyle w:val="Heading2"/>
            </w:pPr>
          </w:p>
        </w:tc>
      </w:tr>
      <w:tr xmlns:wp14="http://schemas.microsoft.com/office/word/2010/wordml" w:rsidR="000D22AF" w:rsidTr="1321AC5D" w14:paraId="0D0B940D" wp14:textId="77777777">
        <w:trPr>
          <w:gridAfter w:val="3"/>
          <w:wAfter w:w="6839" w:type="dxa"/>
          <w:trHeight w:val="525"/>
        </w:trPr>
        <w:tc>
          <w:tcPr>
            <w:tcW w:w="2251" w:type="dxa"/>
            <w:tcBorders>
              <w:top w:val="single" w:color="999999" w:sz="2" w:space="0"/>
            </w:tcBorders>
            <w:tcMar/>
          </w:tcPr>
          <w:p w:rsidRPr="00A43F4E" w:rsidR="000D22AF" w:rsidP="006F24A1" w:rsidRDefault="000D22AF" w14:paraId="0E27B00A" wp14:textId="77777777">
            <w:pPr>
              <w:pStyle w:val="BodyText3"/>
              <w:jc w:val="left"/>
            </w:pPr>
          </w:p>
        </w:tc>
      </w:tr>
      <w:tr xmlns:wp14="http://schemas.microsoft.com/office/word/2010/wordml" w:rsidR="00F561DD" w:rsidTr="1321AC5D" w14:paraId="69D0C959" wp14:textId="77777777">
        <w:tc>
          <w:tcPr>
            <w:tcW w:w="9090" w:type="dxa"/>
            <w:gridSpan w:val="4"/>
            <w:tcBorders>
              <w:bottom w:val="single" w:color="auto" w:sz="4" w:space="0"/>
            </w:tcBorders>
            <w:tcMar/>
          </w:tcPr>
          <w:p w:rsidRPr="0070617C" w:rsidR="00F561DD" w:rsidP="00F561DD" w:rsidRDefault="00F561DD" w14:paraId="3C1C2DC7" wp14:textId="77777777">
            <w:pPr>
              <w:pStyle w:val="Heading1"/>
            </w:pPr>
            <w:r w:rsidRPr="003126B2">
              <w:t>Education</w:t>
            </w:r>
          </w:p>
        </w:tc>
      </w:tr>
      <w:tr xmlns:wp14="http://schemas.microsoft.com/office/word/2010/wordml" w:rsidR="00B67166" w:rsidTr="1321AC5D" w14:paraId="53D39702" wp14:textId="77777777">
        <w:trPr>
          <w:trHeight w:val="525"/>
        </w:trPr>
        <w:tc>
          <w:tcPr>
            <w:tcW w:w="2251" w:type="dxa"/>
            <w:tcBorders>
              <w:top w:val="single" w:color="auto" w:sz="12" w:space="0"/>
            </w:tcBorders>
            <w:tcMar/>
          </w:tcPr>
          <w:p w:rsidR="00B67166" w:rsidP="00B67166" w:rsidRDefault="006F24A1" w14:paraId="5DBE3A65" wp14:textId="77777777">
            <w:pPr>
              <w:pStyle w:val="BodyText1"/>
            </w:pPr>
            <w:r>
              <w:t>2014-2018</w:t>
            </w:r>
          </w:p>
        </w:tc>
        <w:tc>
          <w:tcPr>
            <w:tcW w:w="4588" w:type="dxa"/>
            <w:gridSpan w:val="2"/>
            <w:tcBorders>
              <w:top w:val="single" w:color="auto" w:sz="12" w:space="0"/>
            </w:tcBorders>
            <w:tcMar/>
          </w:tcPr>
          <w:p w:rsidR="00B67166" w:rsidP="00B67166" w:rsidRDefault="006F24A1" w14:paraId="547AF431" wp14:textId="77777777">
            <w:pPr>
              <w:pStyle w:val="BodyText"/>
            </w:pPr>
            <w:r>
              <w:t>Elizabeth City State University</w:t>
            </w:r>
          </w:p>
        </w:tc>
        <w:tc>
          <w:tcPr>
            <w:tcW w:w="2251" w:type="dxa"/>
            <w:tcBorders>
              <w:top w:val="single" w:color="auto" w:sz="12" w:space="0"/>
            </w:tcBorders>
            <w:tcMar/>
          </w:tcPr>
          <w:p w:rsidR="00B67166" w:rsidP="00B67166" w:rsidRDefault="006F24A1" w14:paraId="5D56735C" wp14:textId="77777777">
            <w:pPr>
              <w:pStyle w:val="BodyText3"/>
            </w:pPr>
            <w:r>
              <w:t>Elizabeth City, NC</w:t>
            </w:r>
          </w:p>
        </w:tc>
      </w:tr>
      <w:tr xmlns:wp14="http://schemas.microsoft.com/office/word/2010/wordml" w:rsidR="00B67166" w:rsidTr="1321AC5D" w14:paraId="2192A25B" wp14:textId="77777777">
        <w:trPr>
          <w:trHeight w:val="555"/>
        </w:trPr>
        <w:tc>
          <w:tcPr>
            <w:tcW w:w="9090" w:type="dxa"/>
            <w:gridSpan w:val="4"/>
            <w:tcMar/>
          </w:tcPr>
          <w:p w:rsidR="00B67166" w:rsidP="00A43F4E" w:rsidRDefault="006F24A1" w14:paraId="0CD87449" wp14:textId="77777777">
            <w:pPr>
              <w:pStyle w:val="Heading2"/>
            </w:pPr>
            <w:r>
              <w:t>B.S. Computer Science</w:t>
            </w:r>
          </w:p>
          <w:p w:rsidR="00B67166" w:rsidP="00A43F4E" w:rsidRDefault="006F24A1" w14:paraId="42FA35BD" wp14:textId="77777777">
            <w:pPr>
              <w:pStyle w:val="BulletedList"/>
            </w:pPr>
            <w:r>
              <w:t>Graduation May 2018</w:t>
            </w:r>
          </w:p>
        </w:tc>
      </w:tr>
      <w:tr xmlns:wp14="http://schemas.microsoft.com/office/word/2010/wordml" w:rsidRPr="007A5F3F" w:rsidR="00F561DD" w:rsidTr="1321AC5D" w14:paraId="1B35B51A" wp14:textId="77777777">
        <w:tc>
          <w:tcPr>
            <w:tcW w:w="9090" w:type="dxa"/>
            <w:gridSpan w:val="4"/>
            <w:tcBorders>
              <w:bottom w:val="single" w:color="auto" w:sz="12" w:space="0"/>
            </w:tcBorders>
            <w:tcMar/>
          </w:tcPr>
          <w:p w:rsidRPr="0070617C" w:rsidR="00F561DD" w:rsidP="00B15636" w:rsidRDefault="00B15636" w14:paraId="71156178" wp14:textId="77777777">
            <w:pPr>
              <w:pStyle w:val="Heading1"/>
            </w:pPr>
            <w:r>
              <w:t>Skills</w:t>
            </w:r>
          </w:p>
        </w:tc>
      </w:tr>
      <w:tr xmlns:wp14="http://schemas.microsoft.com/office/word/2010/wordml" w:rsidRPr="007A5F3F" w:rsidR="00D62111" w:rsidTr="1321AC5D" w14:paraId="131E33D2" wp14:textId="77777777">
        <w:tc>
          <w:tcPr>
            <w:tcW w:w="9090" w:type="dxa"/>
            <w:gridSpan w:val="4"/>
            <w:tcBorders>
              <w:top w:val="single" w:color="auto" w:sz="12" w:space="0"/>
            </w:tcBorders>
            <w:tcMar/>
          </w:tcPr>
          <w:p w:rsidR="00D62111" w:rsidP="00B15636" w:rsidRDefault="00B15636" w14:paraId="02297C5A" wp14:textId="77777777">
            <w:pPr>
              <w:pStyle w:val="BodyText1"/>
              <w:spacing w:before="0" w:line="276" w:lineRule="auto"/>
            </w:pPr>
            <w:r>
              <w:t>HTML5, CSS3, PHP, Java, C</w:t>
            </w:r>
            <w:r w:rsidR="00237D9A">
              <w:t>#</w:t>
            </w:r>
            <w:bookmarkStart w:name="_GoBack" w:id="0"/>
            <w:bookmarkEnd w:id="0"/>
            <w:r>
              <w:t>.NET, ASP.NET, OOD, OOP</w:t>
            </w:r>
          </w:p>
          <w:p w:rsidR="00B15636" w:rsidP="00B15636" w:rsidRDefault="00B15636" w14:paraId="61CB74F2" w14:noSpellErr="1" wp14:textId="31D2B9A9">
            <w:pPr>
              <w:pStyle w:val="BodyText1"/>
              <w:spacing w:before="0" w:line="276" w:lineRule="auto"/>
            </w:pPr>
            <w:r w:rsidR="1321AC5D">
              <w:rPr/>
              <w:t>Proficient in Microsoft Office,</w:t>
            </w:r>
            <w:r w:rsidR="1321AC5D">
              <w:rPr/>
              <w:t xml:space="preserve"> </w:t>
            </w:r>
            <w:r w:rsidR="1321AC5D">
              <w:rPr/>
              <w:t>SDLC, Agile Method, Goal-Oriented</w:t>
            </w:r>
          </w:p>
          <w:p w:rsidR="00B15636" w:rsidP="00B15636" w:rsidRDefault="00B15636" w14:paraId="71705A98" wp14:textId="77777777">
            <w:pPr>
              <w:pStyle w:val="BodyText1"/>
              <w:spacing w:before="0" w:line="276" w:lineRule="auto"/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, Scrum, PERT Chart </w:t>
            </w:r>
          </w:p>
        </w:tc>
      </w:tr>
    </w:tbl>
    <w:p xmlns:wp14="http://schemas.microsoft.com/office/word/2010/wordml" w:rsidR="00763259" w:rsidP="00AB451F" w:rsidRDefault="00763259" w14:paraId="60061E4C" wp14:textId="77777777"/>
    <w:sectPr w:rsidR="00763259" w:rsidSect="00FB371B">
      <w:headerReference w:type="default" r:id="rId8"/>
      <w:pgSz w:w="12240" w:h="15840" w:orient="portrait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D73C9" w:rsidRDefault="00FD73C9" w14:paraId="44EAFD9C" wp14:textId="77777777">
      <w:r>
        <w:separator/>
      </w:r>
    </w:p>
  </w:endnote>
  <w:endnote w:type="continuationSeparator" w:id="0">
    <w:p xmlns:wp14="http://schemas.microsoft.com/office/word/2010/wordml" w:rsidR="00FD73C9" w:rsidRDefault="00FD73C9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D73C9" w:rsidRDefault="00FD73C9" w14:paraId="3DEEC669" wp14:textId="77777777">
      <w:r>
        <w:separator/>
      </w:r>
    </w:p>
  </w:footnote>
  <w:footnote w:type="continuationSeparator" w:id="0">
    <w:p xmlns:wp14="http://schemas.microsoft.com/office/word/2010/wordml" w:rsidR="00FD73C9" w:rsidRDefault="00FD73C9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B371B" w:rsidP="00FB371B" w:rsidRDefault="00FB371B" w14:paraId="2D880EFF" wp14:textId="77777777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xmlns:wp14="http://schemas.microsoft.com/office/word/2010/wordml" w:rsidRPr="00FB371B" w:rsidR="00FB371B" w:rsidP="00FB371B" w:rsidRDefault="00FB371B" w14:paraId="4E064FC9" wp14:textId="77777777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54CCB"/>
    <w:multiLevelType w:val="hybridMultilevel"/>
    <w:tmpl w:val="C90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val="bestFit" w:percent="130"/>
  <w:proofState w:spelling="clean" w:grammar="dirty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F8"/>
    <w:rsid w:val="000D22AF"/>
    <w:rsid w:val="001014A0"/>
    <w:rsid w:val="001E6339"/>
    <w:rsid w:val="00237D9A"/>
    <w:rsid w:val="002802E5"/>
    <w:rsid w:val="00365AEA"/>
    <w:rsid w:val="0037263E"/>
    <w:rsid w:val="003D17FD"/>
    <w:rsid w:val="00430460"/>
    <w:rsid w:val="004467E5"/>
    <w:rsid w:val="00536728"/>
    <w:rsid w:val="006A52DF"/>
    <w:rsid w:val="006F24A1"/>
    <w:rsid w:val="00727993"/>
    <w:rsid w:val="00763259"/>
    <w:rsid w:val="00791AF8"/>
    <w:rsid w:val="00821A8C"/>
    <w:rsid w:val="00971E9D"/>
    <w:rsid w:val="00A43F4E"/>
    <w:rsid w:val="00AA47AE"/>
    <w:rsid w:val="00AB451F"/>
    <w:rsid w:val="00AD63E4"/>
    <w:rsid w:val="00B15636"/>
    <w:rsid w:val="00B224C8"/>
    <w:rsid w:val="00B5218C"/>
    <w:rsid w:val="00B64B21"/>
    <w:rsid w:val="00B67166"/>
    <w:rsid w:val="00B83D28"/>
    <w:rsid w:val="00BB2FAB"/>
    <w:rsid w:val="00C5369F"/>
    <w:rsid w:val="00C8736B"/>
    <w:rsid w:val="00D43291"/>
    <w:rsid w:val="00D467AD"/>
    <w:rsid w:val="00D62111"/>
    <w:rsid w:val="00D73271"/>
    <w:rsid w:val="00F561DD"/>
    <w:rsid w:val="00F9143E"/>
    <w:rsid w:val="00F95D8A"/>
    <w:rsid w:val="00FB371B"/>
    <w:rsid w:val="00FD73C9"/>
    <w:rsid w:val="1321A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D9410"/>
  <w15:docId w15:val="{7ad37754-c181-4679-af22-91a192b04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styleId="YourName" w:customStyle="1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styleId="BodyText1" w:customStyle="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styleId="BulletedList" w:customStyle="1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styleId="StyleContactInfo" w:customStyle="1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styleId="YourNamePage2" w:customStyle="1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p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Chronological resume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cimp</dc:creator>
  <lastModifiedBy>Davion Council</lastModifiedBy>
  <revision>7</revision>
  <lastPrinted>2002-06-26T15:17:00.0000000Z</lastPrinted>
  <dcterms:created xsi:type="dcterms:W3CDTF">2018-03-12T20:23:00.0000000Z</dcterms:created>
  <dcterms:modified xsi:type="dcterms:W3CDTF">2018-03-20T19:45:27.7756978Z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